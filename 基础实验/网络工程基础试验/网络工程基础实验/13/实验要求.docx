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F1E" w:rsidRPr="00F90CF7" w:rsidRDefault="00B26F1E" w:rsidP="00E965C4">
      <w:pPr>
        <w:jc w:val="center"/>
        <w:rPr>
          <w:sz w:val="28"/>
          <w:szCs w:val="28"/>
        </w:rPr>
      </w:pPr>
      <w:r w:rsidRPr="00F90CF7">
        <w:rPr>
          <w:sz w:val="28"/>
          <w:szCs w:val="28"/>
        </w:rPr>
        <w:t>Centos6.7 DHCP</w:t>
      </w:r>
      <w:r w:rsidRPr="00F90CF7">
        <w:rPr>
          <w:rFonts w:hint="eastAsia"/>
          <w:sz w:val="28"/>
          <w:szCs w:val="28"/>
        </w:rPr>
        <w:t>服务器搭建</w:t>
      </w:r>
    </w:p>
    <w:p w:rsidR="00B26F1E" w:rsidRPr="003768CC" w:rsidRDefault="00B26F1E" w:rsidP="00E965C4">
      <w:pPr>
        <w:jc w:val="center"/>
        <w:rPr>
          <w:sz w:val="18"/>
          <w:szCs w:val="18"/>
        </w:rPr>
      </w:pPr>
    </w:p>
    <w:p w:rsidR="00B26F1E" w:rsidRPr="003768CC" w:rsidRDefault="00B26F1E" w:rsidP="00906B2A">
      <w:pPr>
        <w:ind w:left="31680" w:hangingChars="500" w:firstLine="31680"/>
        <w:rPr>
          <w:sz w:val="18"/>
          <w:szCs w:val="18"/>
        </w:rPr>
      </w:pPr>
      <w:r w:rsidRPr="003768CC">
        <w:rPr>
          <w:rFonts w:hint="eastAsia"/>
          <w:b/>
          <w:sz w:val="18"/>
          <w:szCs w:val="18"/>
        </w:rPr>
        <w:t>实验目的</w:t>
      </w:r>
      <w:r w:rsidRPr="003768CC">
        <w:rPr>
          <w:rFonts w:hint="eastAsia"/>
          <w:sz w:val="18"/>
          <w:szCs w:val="18"/>
        </w:rPr>
        <w:t>：通过在</w:t>
      </w:r>
      <w:r w:rsidRPr="003768CC">
        <w:rPr>
          <w:sz w:val="18"/>
          <w:szCs w:val="18"/>
        </w:rPr>
        <w:t>Centos6.7</w:t>
      </w:r>
      <w:r w:rsidRPr="003768CC">
        <w:rPr>
          <w:rFonts w:hint="eastAsia"/>
          <w:sz w:val="18"/>
          <w:szCs w:val="18"/>
        </w:rPr>
        <w:t>上安装</w:t>
      </w:r>
      <w:r w:rsidRPr="003768CC">
        <w:rPr>
          <w:sz w:val="18"/>
          <w:szCs w:val="18"/>
        </w:rPr>
        <w:t>DHCP</w:t>
      </w:r>
      <w:r w:rsidRPr="003768CC">
        <w:rPr>
          <w:rFonts w:hint="eastAsia"/>
          <w:sz w:val="18"/>
          <w:szCs w:val="18"/>
        </w:rPr>
        <w:t>软件包、编辑配置文件等操作实现</w:t>
      </w:r>
      <w:r w:rsidRPr="003768CC">
        <w:rPr>
          <w:sz w:val="18"/>
          <w:szCs w:val="18"/>
        </w:rPr>
        <w:t>DHCP</w:t>
      </w:r>
      <w:r w:rsidRPr="003768CC">
        <w:rPr>
          <w:rFonts w:hint="eastAsia"/>
          <w:sz w:val="18"/>
          <w:szCs w:val="18"/>
        </w:rPr>
        <w:t>服务器的搭建。</w:t>
      </w:r>
    </w:p>
    <w:p w:rsidR="00B26F1E" w:rsidRPr="003768CC" w:rsidRDefault="00B26F1E" w:rsidP="00E965C4">
      <w:pPr>
        <w:rPr>
          <w:sz w:val="18"/>
          <w:szCs w:val="18"/>
        </w:rPr>
      </w:pPr>
      <w:r w:rsidRPr="003768CC">
        <w:rPr>
          <w:rFonts w:hint="eastAsia"/>
          <w:b/>
          <w:sz w:val="18"/>
          <w:szCs w:val="18"/>
        </w:rPr>
        <w:t>实验要求</w:t>
      </w:r>
      <w:r w:rsidRPr="003768CC">
        <w:rPr>
          <w:rFonts w:hint="eastAsia"/>
          <w:sz w:val="18"/>
          <w:szCs w:val="18"/>
        </w:rPr>
        <w:t>：</w:t>
      </w:r>
      <w:r w:rsidRPr="003768CC">
        <w:rPr>
          <w:sz w:val="18"/>
          <w:szCs w:val="18"/>
        </w:rPr>
        <w:t>1</w:t>
      </w:r>
      <w:r w:rsidRPr="003768CC">
        <w:rPr>
          <w:rFonts w:hint="eastAsia"/>
          <w:sz w:val="18"/>
          <w:szCs w:val="18"/>
        </w:rPr>
        <w:t>、对配置过程以及实验结果进行截图；</w:t>
      </w:r>
    </w:p>
    <w:p w:rsidR="00B26F1E" w:rsidRPr="003768CC" w:rsidRDefault="00B26F1E" w:rsidP="00906B2A">
      <w:pPr>
        <w:ind w:firstLineChars="500" w:firstLine="31680"/>
        <w:rPr>
          <w:sz w:val="18"/>
          <w:szCs w:val="18"/>
        </w:rPr>
      </w:pPr>
      <w:r w:rsidRPr="003768CC">
        <w:rPr>
          <w:sz w:val="18"/>
          <w:szCs w:val="18"/>
        </w:rPr>
        <w:t>2</w:t>
      </w:r>
      <w:r w:rsidRPr="003768CC">
        <w:rPr>
          <w:rFonts w:hint="eastAsia"/>
          <w:sz w:val="18"/>
          <w:szCs w:val="18"/>
        </w:rPr>
        <w:t>、文字说明配置过程中遇到的问题以及如何解决的。</w:t>
      </w:r>
    </w:p>
    <w:p w:rsidR="00B26F1E" w:rsidRPr="003768CC" w:rsidRDefault="00B26F1E" w:rsidP="00E965C4">
      <w:pPr>
        <w:rPr>
          <w:sz w:val="18"/>
          <w:szCs w:val="18"/>
        </w:rPr>
      </w:pPr>
      <w:r w:rsidRPr="003768CC">
        <w:rPr>
          <w:rFonts w:hint="eastAsia"/>
          <w:b/>
          <w:sz w:val="18"/>
          <w:szCs w:val="18"/>
        </w:rPr>
        <w:t>实验内容</w:t>
      </w:r>
      <w:r w:rsidRPr="003768CC">
        <w:rPr>
          <w:rFonts w:hint="eastAsia"/>
          <w:sz w:val="18"/>
          <w:szCs w:val="18"/>
        </w:rPr>
        <w:t>：</w:t>
      </w:r>
    </w:p>
    <w:p w:rsidR="00B26F1E" w:rsidRPr="003768CC" w:rsidRDefault="00B26F1E" w:rsidP="00E965C4">
      <w:pPr>
        <w:pStyle w:val="ListParagraph"/>
        <w:numPr>
          <w:ilvl w:val="0"/>
          <w:numId w:val="1"/>
        </w:numPr>
        <w:ind w:firstLineChars="0"/>
        <w:rPr>
          <w:sz w:val="18"/>
          <w:szCs w:val="18"/>
        </w:rPr>
      </w:pPr>
      <w:r w:rsidRPr="003768CC">
        <w:rPr>
          <w:rFonts w:hint="eastAsia"/>
          <w:sz w:val="18"/>
          <w:szCs w:val="18"/>
        </w:rPr>
        <w:t>查看缺少的</w:t>
      </w:r>
      <w:r w:rsidRPr="003768CC">
        <w:rPr>
          <w:sz w:val="18"/>
          <w:szCs w:val="18"/>
        </w:rPr>
        <w:t>DHCP</w:t>
      </w:r>
      <w:r w:rsidRPr="003768CC">
        <w:rPr>
          <w:rFonts w:hint="eastAsia"/>
          <w:sz w:val="18"/>
          <w:szCs w:val="18"/>
        </w:rPr>
        <w:t>软件包，并进行安装；</w:t>
      </w:r>
    </w:p>
    <w:p w:rsidR="00B26F1E" w:rsidRPr="003768CC" w:rsidRDefault="00B26F1E" w:rsidP="00E965C4">
      <w:pPr>
        <w:pStyle w:val="ListParagraph"/>
        <w:numPr>
          <w:ilvl w:val="0"/>
          <w:numId w:val="1"/>
        </w:numPr>
        <w:ind w:firstLineChars="0"/>
        <w:rPr>
          <w:sz w:val="18"/>
          <w:szCs w:val="18"/>
        </w:rPr>
      </w:pPr>
      <w:r w:rsidRPr="003768CC">
        <w:rPr>
          <w:rFonts w:hint="eastAsia"/>
          <w:sz w:val="18"/>
          <w:szCs w:val="18"/>
        </w:rPr>
        <w:t>编辑配置文件；</w:t>
      </w:r>
    </w:p>
    <w:p w:rsidR="00B26F1E" w:rsidRPr="003768CC" w:rsidRDefault="00B26F1E" w:rsidP="00E965C4">
      <w:pPr>
        <w:pStyle w:val="ListParagraph"/>
        <w:numPr>
          <w:ilvl w:val="0"/>
          <w:numId w:val="1"/>
        </w:numPr>
        <w:ind w:firstLineChars="0"/>
        <w:rPr>
          <w:sz w:val="18"/>
          <w:szCs w:val="18"/>
        </w:rPr>
      </w:pPr>
      <w:r w:rsidRPr="003768CC">
        <w:rPr>
          <w:rFonts w:hint="eastAsia"/>
          <w:sz w:val="18"/>
          <w:szCs w:val="18"/>
        </w:rPr>
        <w:t>启动</w:t>
      </w:r>
      <w:r w:rsidRPr="003768CC">
        <w:rPr>
          <w:sz w:val="18"/>
          <w:szCs w:val="18"/>
        </w:rPr>
        <w:t>DNS</w:t>
      </w:r>
      <w:r w:rsidRPr="003768CC">
        <w:rPr>
          <w:rFonts w:hint="eastAsia"/>
          <w:sz w:val="18"/>
          <w:szCs w:val="18"/>
        </w:rPr>
        <w:t>进程，并检查配置文件读取权限；</w:t>
      </w:r>
    </w:p>
    <w:p w:rsidR="00B26F1E" w:rsidRPr="003768CC" w:rsidRDefault="00B26F1E" w:rsidP="00590FA3">
      <w:pPr>
        <w:pStyle w:val="ListParagraph"/>
        <w:numPr>
          <w:ilvl w:val="0"/>
          <w:numId w:val="1"/>
        </w:numPr>
        <w:ind w:firstLineChars="0"/>
        <w:rPr>
          <w:sz w:val="18"/>
          <w:szCs w:val="18"/>
        </w:rPr>
      </w:pPr>
      <w:r w:rsidRPr="003768CC">
        <w:rPr>
          <w:rFonts w:hint="eastAsia"/>
          <w:sz w:val="18"/>
          <w:szCs w:val="18"/>
        </w:rPr>
        <w:t>进行</w:t>
      </w:r>
      <w:r w:rsidRPr="003768CC">
        <w:rPr>
          <w:sz w:val="18"/>
          <w:szCs w:val="18"/>
        </w:rPr>
        <w:t>DHCP</w:t>
      </w:r>
      <w:r w:rsidRPr="003768CC">
        <w:rPr>
          <w:rFonts w:hint="eastAsia"/>
          <w:sz w:val="18"/>
          <w:szCs w:val="18"/>
        </w:rPr>
        <w:t>服务器验证。</w:t>
      </w:r>
    </w:p>
    <w:p w:rsidR="00B26F1E" w:rsidRDefault="00B26F1E" w:rsidP="00590FA3">
      <w:pPr>
        <w:rPr>
          <w:sz w:val="18"/>
          <w:szCs w:val="18"/>
        </w:rPr>
      </w:pPr>
    </w:p>
    <w:p w:rsidR="00B26F1E" w:rsidRPr="003768CC" w:rsidRDefault="00B26F1E" w:rsidP="00590FA3">
      <w:pPr>
        <w:rPr>
          <w:sz w:val="18"/>
          <w:szCs w:val="18"/>
        </w:rPr>
      </w:pPr>
      <w:bookmarkStart w:id="0" w:name="_GoBack"/>
      <w:bookmarkEnd w:id="0"/>
      <w:r>
        <w:rPr>
          <w:rFonts w:hint="eastAsia"/>
          <w:sz w:val="18"/>
          <w:szCs w:val="18"/>
        </w:rPr>
        <w:t>范例：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系统环境：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centos6.7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 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安装之前首先使用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rpm –qa | grep dhcp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查看系统中是否已安装了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dhcp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软件包。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  <w:shd w:val="clear" w:color="auto" w:fill="999999"/>
        </w:rPr>
        <w:t>[root@Allen ~]# rpm  -qa | grep dhcp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999999"/>
        </w:rPr>
        <w:t>dhcp-common-4.1.1-49.P1.el6.centos.x86_64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•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首先需要安装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DHCP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的软件包，我们使用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rpm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包用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yum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进行安装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[root@localhost ~]# yum install -y dhcp.x86_64  dhcp-devel.x86_64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•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查看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DHCP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配置文件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[root@localhost ~]# cat /etc/dhcp/dhcpd.conf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#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# DHCP Server Configuration file.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#   see /usr/share/doc/dhcp*/dhcpd.conf.sample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#   see 'man 5 dhcpd.conf'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#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//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以上可知，更多配置请参考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dhcpd.conf.sample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•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需要修改配置文件：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 xml:space="preserve">/etc/dhcpd.conf 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，修改之前我们需要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cp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一个模板文件（注意：这里最好是用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 xml:space="preserve">cat 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重定向到另一个文件）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等线" w:eastAsia="等线" w:hAnsi="Verdana" w:cs="宋体"/>
          <w:color w:val="393939"/>
          <w:kern w:val="0"/>
          <w:sz w:val="18"/>
          <w:szCs w:val="18"/>
        </w:rPr>
        <w:t> 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•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查看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DHCP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服务中的，所有包含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sample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的文档和详细路径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[root@localhost ~]# rpm -ql dhcp| grep sample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/usr/share/doc/dhcp-4.1.1/dhcpd.conf.sample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/usr/share/doc/dhcp-4.1.1/dhcpd6.conf.sample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•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将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/usr/share/doc/dhcp-4.1.1/dhcpd.conf.sample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配置文件去掉注释和空行并重定向到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/etc/dhcp/dhcpd.conf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文件中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[root@localhost ~]# egrep -v "#|^$" /usr/share/doc/dhcp-4.1.1/dhcpd.conf.sample &gt; /etc/dhcp/dhcpd.conf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•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去掉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/etc/dhcp/dhcpd.conf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配置中的多余配置，留下以下配置：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subnet 192.168.4.0 netmask 255.255.255.0 {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 range 192.168.4.10 192.168.4.200; 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 option domain-name-servers 8.8.8.8;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 option domain-name "internal.example.org";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 option routers 192.168.4.1;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 option broadcast-address 192.168.4.255;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 default-lease-time 600;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 max-lease-time 7200;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}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 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host fantasia {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 hardware ethernet 08:00:07:26:c0:a5; 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 fixed-address 192.168.1.103;               </w:t>
      </w:r>
    </w:p>
    <w:p w:rsidR="00B26F1E" w:rsidRPr="003768CC" w:rsidRDefault="00B26F1E" w:rsidP="003768CC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}</w:t>
      </w:r>
    </w:p>
    <w:p w:rsidR="00B26F1E" w:rsidRPr="005A485D" w:rsidRDefault="00B26F1E" w:rsidP="003768CC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</w:p>
    <w:p w:rsidR="00B26F1E" w:rsidRPr="005A485D" w:rsidRDefault="00B26F1E" w:rsidP="005A485D">
      <w:pPr>
        <w:widowControl/>
        <w:jc w:val="left"/>
        <w:rPr>
          <w:rFonts w:ascii="宋体" w:cs="宋体"/>
          <w:kern w:val="0"/>
          <w:sz w:val="18"/>
          <w:szCs w:val="18"/>
        </w:rPr>
      </w:pPr>
      <w:r w:rsidRPr="00546777">
        <w:rPr>
          <w:rFonts w:ascii="宋体" w:cs="宋体"/>
          <w:kern w:val="0"/>
          <w:sz w:val="18"/>
          <w:szCs w:val="18"/>
        </w:rPr>
        <w:pict>
          <v:rect id="_x0000_i1025" style="width:0;height:1.5pt" o:hrstd="t" o:hrnoshade="t" o:hr="t" fillcolor="#393939" stroked="f"/>
        </w:pic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 w:hint="eastAsia"/>
          <w:color w:val="393939"/>
          <w:kern w:val="0"/>
          <w:sz w:val="18"/>
          <w:szCs w:val="18"/>
        </w:rPr>
        <w:t>更改后如下：</w:t>
      </w:r>
    </w:p>
    <w:p w:rsidR="00B26F1E" w:rsidRPr="005A485D" w:rsidRDefault="00B26F1E" w:rsidP="003768CC">
      <w:pPr>
        <w:widowControl/>
        <w:jc w:val="left"/>
        <w:rPr>
          <w:rFonts w:ascii="宋体" w:cs="宋体"/>
          <w:kern w:val="0"/>
          <w:sz w:val="18"/>
          <w:szCs w:val="18"/>
        </w:rPr>
      </w:pPr>
      <w:r w:rsidRPr="00546777">
        <w:rPr>
          <w:rFonts w:ascii="宋体" w:cs="宋体"/>
          <w:kern w:val="0"/>
          <w:sz w:val="18"/>
          <w:szCs w:val="18"/>
        </w:rPr>
        <w:pict>
          <v:rect id="_x0000_i1026" style="width:0;height:1.5pt" o:hrstd="t" o:hrnoshade="t" o:hr="t" fillcolor="#393939" stroked="f"/>
        </w:pic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subnet 192.168.1.0 netmask 255.255.255.0 {                  //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指定子网络及子网掩码，这里是申明在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1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网段以及子网掩码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 range 192.168.1.100 192.168.1.103;                           //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设置分配的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ip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地址池范围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100-103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 option domain-name-servers ns1.internal.example.org;    //</w:t>
      </w:r>
      <w:r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指定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dns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服务器，多台用逗号隔开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 option domain-name "internal.example.org";                    //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域名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: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参见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/etc/resolv.conf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 option routers 192.168.1.1;                                 //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指定默认网关，这里是网关地址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 option broadcast-address 192.168.1.255;           //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广播地址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 default-lease-time 600;                                     //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默认租约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 max-lease-time 7200;                                        //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最大租约时间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}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 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host fantasia {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 hardware ethernet 08:00:07:26:c0:a5;    //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指定对应主机的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MAC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地址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 fixed-address 192.168.1.103;                //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指定为该主机保留的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IP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地址</w:t>
      </w:r>
    </w:p>
    <w:p w:rsidR="00B26F1E" w:rsidRPr="005A485D" w:rsidRDefault="00B26F1E" w:rsidP="003768CC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}</w:t>
      </w:r>
    </w:p>
    <w:p w:rsidR="00B26F1E" w:rsidRPr="005A485D" w:rsidRDefault="00B26F1E" w:rsidP="005A485D">
      <w:pPr>
        <w:widowControl/>
        <w:jc w:val="left"/>
        <w:rPr>
          <w:rFonts w:ascii="宋体" w:cs="宋体"/>
          <w:kern w:val="0"/>
          <w:sz w:val="18"/>
          <w:szCs w:val="18"/>
        </w:rPr>
      </w:pPr>
      <w:r w:rsidRPr="00546777">
        <w:rPr>
          <w:rFonts w:ascii="宋体" w:cs="宋体"/>
          <w:kern w:val="0"/>
          <w:sz w:val="18"/>
          <w:szCs w:val="18"/>
        </w:rPr>
        <w:pict>
          <v:rect id="_x0000_i1027" style="width:0;height:1.5pt" o:hrstd="t" o:hrnoshade="t" o:hr="t" fillcolor="#393939" stroked="f"/>
        </w:pic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 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 xml:space="preserve">&gt; Subnet: 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网段声明作用于整个子网段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 xml:space="preserve">&gt; range: 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设置用于分配的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IP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地址池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 xml:space="preserve">  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起始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IP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 xml:space="preserve">&gt; option domain-name-servers: 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设置指定域名服务器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 xml:space="preserve">&gt; option routers: 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设置网关地址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 xml:space="preserve">&gt; option broadcast-address: 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设置广播地址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 xml:space="preserve">&gt; option subnet-mask: 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设置客户机的子网掩码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 xml:space="preserve">&gt; Host: 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保留主机，作用于单个主机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 xml:space="preserve"> ,(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通常防止所在网段的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subnet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声明内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)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 xml:space="preserve">&gt; default-lease-time: 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设置默认的租约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 xml:space="preserve">&gt; max-lease-time: 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最大的租约时间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&gt; hardware ethernet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参数：指定对应主机的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MAC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地址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&gt; fixed-address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参数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 xml:space="preserve">: 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指定为该主机保留的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IP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地址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 xml:space="preserve"> - 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说明一下，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dhcp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服务器如果想配置不同网段的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IP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，前提必须有一个和本地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IP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同网段的声明才可以。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 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•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启动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DHCP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服务，并设置为开机自起状态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[root@localhost ~]# service dhcpd start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Starting dhcpd:                                            [  OK  ]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[root@localhost ~]# chkconfig dhcpd on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[root@localhost ~]# chkconfig --list dhcpd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dhcpd           0:off   1:off   2:on    3:on    4:on    5:on    6:off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•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查看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dhcp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服务是否正常启动并处于监听状态，默认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dhcp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服务的端口号为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UDP 67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[root@localhost ~]# netstat -natpu | grep 67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udp        0      0 0.0.0.0:67                  0.0.0.0:*                               5548/dhcpd  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 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•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如果监听不到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67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端口，需要在防火墙添加（注意：防火墙从上往下执行。本人建议用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-j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的这个）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[root@localhost ~]# iptables -I INPUT -p udp --dport 67 -j ACCEPT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 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•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保存</w:t>
      </w:r>
      <w:r w:rsidRPr="005A485D">
        <w:rPr>
          <w:rFonts w:ascii="Verdana" w:hAnsi="Verdana" w:cs="宋体"/>
          <w:b/>
          <w:bCs/>
          <w:color w:val="393939"/>
          <w:kern w:val="0"/>
          <w:sz w:val="18"/>
          <w:szCs w:val="18"/>
        </w:rPr>
        <w:t>iptables</w:t>
      </w:r>
      <w:r w:rsidRPr="005A485D">
        <w:rPr>
          <w:rFonts w:ascii="Verdana" w:hAnsi="Verdana" w:cs="宋体" w:hint="eastAsia"/>
          <w:b/>
          <w:bCs/>
          <w:color w:val="393939"/>
          <w:kern w:val="0"/>
          <w:sz w:val="18"/>
          <w:szCs w:val="18"/>
        </w:rPr>
        <w:t>（如果没有保存，下次启动或者重启服务，添加的配置就会消失，需要重新添加）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[root@localhost ~]#service iptables save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 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iptables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：将防火墙规则保存到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/etc/sysconfig/iptables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：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[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确定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]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 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 w:hint="eastAsia"/>
          <w:color w:val="393939"/>
          <w:kern w:val="0"/>
          <w:sz w:val="18"/>
          <w:szCs w:val="18"/>
        </w:rPr>
        <w:t>验证服务搭建是否的办法一：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 w:hint="eastAsia"/>
          <w:color w:val="393939"/>
          <w:kern w:val="0"/>
          <w:sz w:val="18"/>
          <w:szCs w:val="18"/>
        </w:rPr>
        <w:t>新打开一台虚拟机，用</w:t>
      </w: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dhcp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</w:rPr>
        <w:t>获取</w:t>
      </w: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ip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</w:rPr>
        <w:t>地址，查看获得的</w:t>
      </w: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ip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</w:rPr>
        <w:t>地址是否为</w:t>
      </w: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dhcp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</w:rPr>
        <w:t>服务器上设置的范围之内。如果是，那么就成功了。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 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•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</w:rPr>
        <w:t>客户端使用</w:t>
      </w: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dhcp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</w:rPr>
        <w:t>释放和获得</w:t>
      </w: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dhcp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</w:rPr>
        <w:t>服务器的分配的</w:t>
      </w: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ip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获得：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Dhclient –d eth1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[root@localhost ~]# dhclient -d eth1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Internet Systems Consortium DHCP Client 4.1.1-P1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Copyright 2004-2010 Internet Systems Consortium.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All rights reserved.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For info, please visit https://www.isc.org/software/dhcp/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Listening on LPF/eth1/00:0c:29:33:4a:0c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Sending on   LPF/eth1/00:0c:29:33:4a:0c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Sending on   Socket/fallback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DHCPDISCOVER on eth1 to 255.255.255.255 port 67 interval 8 (xid=0x68888b56)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DHCPOFFER from 192.168.4.115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DHCPREQUEST on eth1 to 255.255.255.255 port 67 (xid=0x68888b56)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DHCPACK from 192.168.4.115 (xid=0x68888b56)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 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释放：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dhclient –r eth1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[root@localhost ~]# dhclient -r eth1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•dhcp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</w:rPr>
        <w:t>软件包的主要文件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-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主配置文件：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/etc/dhcpd.conf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[root@linuxidc ~]# ls -ltr</w:t>
      </w: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 /etc/dhcp/dhcpd.conf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-rw-r--r--. 1 root root 3260 Apr 12 15:10 /etc/dhcp/dhcpd.conf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 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-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</w:rPr>
        <w:t>执行程序：</w:t>
      </w: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/usr/sbin/dhcpd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</w:rPr>
        <w:t>、</w:t>
      </w: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/usr/sbin/dhcrelay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[root@linuxidc ~]# ls -ltr /usr/sbin/dhcpd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-rwxr-xr-x. 1 root root 825904 Sep 25  2012 /usr/sbin/dhcpd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[root@linuxidc ~]# ls -ltr /usr/sbin/dhcrelay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-rwxr-xr-x. 1 root root 465680 Sep 25  2012 /usr/sbin/dhcrelay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 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-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服务脚本：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/etc/init.d/dhcpd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、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/etc/init.d/dhcrelay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[root@linuxidc ~]# ls -ltr /etc/init.d/dhcpd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-rwxr-xr-x. 1 root root 3118 Sep 25  2012 /etc/init.d/dhcpd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[root@linuxidc ~]# ls -ltr /etc/init.d/dhcrelay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-rwxr-xr-x. 1 root root 2510 Sep 25  2012 /etc/init.d/dhcrelay</w:t>
      </w:r>
    </w:p>
    <w:p w:rsidR="00B26F1E" w:rsidRPr="005A485D" w:rsidRDefault="00B26F1E" w:rsidP="005A485D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 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-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执行参数配置：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/etc/sysconfig/dhcpd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[root@linuxidc ~]# ls -ltr /etc/sysconfig/dhcpd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-rw-r--r--. 1 root root 39 Sep 25  2012 /etc/sysconfig/dhcpd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 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-DHCP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  <w:shd w:val="clear" w:color="auto" w:fill="C0C0C0"/>
        </w:rPr>
        <w:t>中继配置：</w:t>
      </w: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/etc/sysconfig/dhcrelay</w:t>
      </w:r>
    </w:p>
    <w:p w:rsidR="00B26F1E" w:rsidRPr="005A485D" w:rsidRDefault="00B26F1E" w:rsidP="005A485D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[root@linuxidc ~]# ls -ltr /etc/sysconfig/dhcrelay</w:t>
      </w:r>
    </w:p>
    <w:p w:rsidR="00B26F1E" w:rsidRPr="005A485D" w:rsidRDefault="00B26F1E" w:rsidP="003768CC">
      <w:pPr>
        <w:widowControl/>
        <w:shd w:val="clear" w:color="auto" w:fill="FAF7EF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/>
          <w:color w:val="393939"/>
          <w:kern w:val="0"/>
          <w:sz w:val="18"/>
          <w:szCs w:val="18"/>
          <w:shd w:val="clear" w:color="auto" w:fill="C0C0C0"/>
        </w:rPr>
        <w:t>-rw-r--r--. 1 root root 101 Sep 25  2012 /etc/sysconfig/dhcrelay</w:t>
      </w:r>
    </w:p>
    <w:p w:rsidR="00B26F1E" w:rsidRPr="00F20C05" w:rsidRDefault="00B26F1E" w:rsidP="00F20C05">
      <w:pPr>
        <w:widowControl/>
        <w:shd w:val="clear" w:color="auto" w:fill="FAF7EF"/>
        <w:spacing w:before="150" w:after="150"/>
        <w:jc w:val="left"/>
        <w:rPr>
          <w:rFonts w:ascii="Verdana" w:hAnsi="Verdana" w:cs="宋体"/>
          <w:color w:val="393939"/>
          <w:kern w:val="0"/>
          <w:sz w:val="18"/>
          <w:szCs w:val="18"/>
        </w:rPr>
      </w:pPr>
      <w:r w:rsidRPr="005A485D">
        <w:rPr>
          <w:rFonts w:ascii="Verdana" w:hAnsi="Verdana" w:cs="宋体" w:hint="eastAsia"/>
          <w:color w:val="393939"/>
          <w:kern w:val="0"/>
          <w:sz w:val="18"/>
          <w:szCs w:val="18"/>
        </w:rPr>
        <w:t>到此我们就简单的将</w:t>
      </w: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dhcp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</w:rPr>
        <w:t>服务搭建好了，下面就可以从</w:t>
      </w: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dhcp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</w:rPr>
        <w:t>服务器获取到</w:t>
      </w:r>
      <w:r w:rsidRPr="005A485D">
        <w:rPr>
          <w:rFonts w:ascii="Verdana" w:hAnsi="Verdana" w:cs="宋体"/>
          <w:color w:val="393939"/>
          <w:kern w:val="0"/>
          <w:sz w:val="18"/>
          <w:szCs w:val="18"/>
        </w:rPr>
        <w:t>IP</w:t>
      </w:r>
      <w:r w:rsidRPr="005A485D">
        <w:rPr>
          <w:rFonts w:ascii="Verdana" w:hAnsi="Verdana" w:cs="宋体" w:hint="eastAsia"/>
          <w:color w:val="393939"/>
          <w:kern w:val="0"/>
          <w:sz w:val="18"/>
          <w:szCs w:val="18"/>
        </w:rPr>
        <w:t>地址了</w:t>
      </w:r>
      <w:r w:rsidRPr="003768CC">
        <w:rPr>
          <w:rFonts w:ascii="Verdana" w:hAnsi="Verdana" w:cs="宋体" w:hint="eastAsia"/>
          <w:color w:val="393939"/>
          <w:kern w:val="0"/>
          <w:sz w:val="18"/>
          <w:szCs w:val="18"/>
        </w:rPr>
        <w:t>。</w:t>
      </w:r>
    </w:p>
    <w:sectPr w:rsidR="00B26F1E" w:rsidRPr="00F20C05" w:rsidSect="00906B2A">
      <w:pgSz w:w="11906" w:h="16838"/>
      <w:pgMar w:top="1091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19E1"/>
    <w:multiLevelType w:val="hybridMultilevel"/>
    <w:tmpl w:val="25D6039C"/>
    <w:lvl w:ilvl="0" w:tplc="64546DC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7DCD"/>
    <w:rsid w:val="000111F3"/>
    <w:rsid w:val="000124DD"/>
    <w:rsid w:val="00023574"/>
    <w:rsid w:val="00027E26"/>
    <w:rsid w:val="0003115C"/>
    <w:rsid w:val="00031371"/>
    <w:rsid w:val="00033C16"/>
    <w:rsid w:val="000401A4"/>
    <w:rsid w:val="000447CA"/>
    <w:rsid w:val="00060C93"/>
    <w:rsid w:val="0007538B"/>
    <w:rsid w:val="000943DE"/>
    <w:rsid w:val="000B260B"/>
    <w:rsid w:val="000B4564"/>
    <w:rsid w:val="000B6A53"/>
    <w:rsid w:val="000E49E7"/>
    <w:rsid w:val="000F4BBA"/>
    <w:rsid w:val="00111BD3"/>
    <w:rsid w:val="00112792"/>
    <w:rsid w:val="0011568D"/>
    <w:rsid w:val="00115C54"/>
    <w:rsid w:val="00125B5E"/>
    <w:rsid w:val="00133C8C"/>
    <w:rsid w:val="00160FE4"/>
    <w:rsid w:val="00175D8A"/>
    <w:rsid w:val="00182FAF"/>
    <w:rsid w:val="00197EEA"/>
    <w:rsid w:val="001B64CF"/>
    <w:rsid w:val="001D5595"/>
    <w:rsid w:val="001F034E"/>
    <w:rsid w:val="00210625"/>
    <w:rsid w:val="00213031"/>
    <w:rsid w:val="00237A79"/>
    <w:rsid w:val="00240757"/>
    <w:rsid w:val="002572A0"/>
    <w:rsid w:val="002D0317"/>
    <w:rsid w:val="002E3498"/>
    <w:rsid w:val="00313B87"/>
    <w:rsid w:val="0032365F"/>
    <w:rsid w:val="00334985"/>
    <w:rsid w:val="00341BAD"/>
    <w:rsid w:val="003757F3"/>
    <w:rsid w:val="003768CC"/>
    <w:rsid w:val="00396653"/>
    <w:rsid w:val="003B02FE"/>
    <w:rsid w:val="003C069D"/>
    <w:rsid w:val="003C4894"/>
    <w:rsid w:val="003D6A05"/>
    <w:rsid w:val="003E0A6B"/>
    <w:rsid w:val="004007B9"/>
    <w:rsid w:val="00402B06"/>
    <w:rsid w:val="00405450"/>
    <w:rsid w:val="0042538C"/>
    <w:rsid w:val="00432820"/>
    <w:rsid w:val="00443E34"/>
    <w:rsid w:val="00450A56"/>
    <w:rsid w:val="00452A45"/>
    <w:rsid w:val="004831F2"/>
    <w:rsid w:val="004B0C11"/>
    <w:rsid w:val="004D1D45"/>
    <w:rsid w:val="004D5616"/>
    <w:rsid w:val="00530724"/>
    <w:rsid w:val="00546777"/>
    <w:rsid w:val="00546EE4"/>
    <w:rsid w:val="005669D2"/>
    <w:rsid w:val="005759BC"/>
    <w:rsid w:val="00590FA3"/>
    <w:rsid w:val="005A485D"/>
    <w:rsid w:val="005B3156"/>
    <w:rsid w:val="005E19DB"/>
    <w:rsid w:val="005E1FA9"/>
    <w:rsid w:val="005F1579"/>
    <w:rsid w:val="006039DC"/>
    <w:rsid w:val="00610D65"/>
    <w:rsid w:val="0065210F"/>
    <w:rsid w:val="0065587F"/>
    <w:rsid w:val="006571C0"/>
    <w:rsid w:val="00680EB9"/>
    <w:rsid w:val="00680FD6"/>
    <w:rsid w:val="006823A4"/>
    <w:rsid w:val="00684D63"/>
    <w:rsid w:val="0069031F"/>
    <w:rsid w:val="006A15B1"/>
    <w:rsid w:val="006A57B1"/>
    <w:rsid w:val="006B78AE"/>
    <w:rsid w:val="006C1929"/>
    <w:rsid w:val="006C22A4"/>
    <w:rsid w:val="006D6208"/>
    <w:rsid w:val="006E0356"/>
    <w:rsid w:val="00717E38"/>
    <w:rsid w:val="007268FE"/>
    <w:rsid w:val="00741D01"/>
    <w:rsid w:val="007677D6"/>
    <w:rsid w:val="00776A66"/>
    <w:rsid w:val="0077795E"/>
    <w:rsid w:val="00797D1A"/>
    <w:rsid w:val="007A1E05"/>
    <w:rsid w:val="007B04D3"/>
    <w:rsid w:val="007C0581"/>
    <w:rsid w:val="007C6D7C"/>
    <w:rsid w:val="007D19E7"/>
    <w:rsid w:val="007D50D8"/>
    <w:rsid w:val="007E3F48"/>
    <w:rsid w:val="00806032"/>
    <w:rsid w:val="00810BE7"/>
    <w:rsid w:val="00833EA8"/>
    <w:rsid w:val="00871A98"/>
    <w:rsid w:val="00892450"/>
    <w:rsid w:val="008B1BD2"/>
    <w:rsid w:val="008B51C3"/>
    <w:rsid w:val="008C2FD1"/>
    <w:rsid w:val="008D0165"/>
    <w:rsid w:val="008D16E9"/>
    <w:rsid w:val="008E62DA"/>
    <w:rsid w:val="00906B2A"/>
    <w:rsid w:val="00910A4F"/>
    <w:rsid w:val="00925557"/>
    <w:rsid w:val="009433DF"/>
    <w:rsid w:val="0094741F"/>
    <w:rsid w:val="00955188"/>
    <w:rsid w:val="009748EF"/>
    <w:rsid w:val="0097717A"/>
    <w:rsid w:val="00980D38"/>
    <w:rsid w:val="00996354"/>
    <w:rsid w:val="009B2038"/>
    <w:rsid w:val="009E0B49"/>
    <w:rsid w:val="009E4AF0"/>
    <w:rsid w:val="00A01136"/>
    <w:rsid w:val="00A040FB"/>
    <w:rsid w:val="00A05A24"/>
    <w:rsid w:val="00A16309"/>
    <w:rsid w:val="00A24B92"/>
    <w:rsid w:val="00A32213"/>
    <w:rsid w:val="00A35827"/>
    <w:rsid w:val="00A35B4A"/>
    <w:rsid w:val="00A442E9"/>
    <w:rsid w:val="00A600CC"/>
    <w:rsid w:val="00A80013"/>
    <w:rsid w:val="00A83C7E"/>
    <w:rsid w:val="00AB1087"/>
    <w:rsid w:val="00AB13F0"/>
    <w:rsid w:val="00AB4B65"/>
    <w:rsid w:val="00AD139E"/>
    <w:rsid w:val="00B17D8A"/>
    <w:rsid w:val="00B25B00"/>
    <w:rsid w:val="00B26F1E"/>
    <w:rsid w:val="00B45106"/>
    <w:rsid w:val="00B4756D"/>
    <w:rsid w:val="00B63CA3"/>
    <w:rsid w:val="00B75AC3"/>
    <w:rsid w:val="00B82D69"/>
    <w:rsid w:val="00BA3647"/>
    <w:rsid w:val="00BB6ED8"/>
    <w:rsid w:val="00BD3F89"/>
    <w:rsid w:val="00BE1836"/>
    <w:rsid w:val="00BE1A8C"/>
    <w:rsid w:val="00BF2773"/>
    <w:rsid w:val="00C072BC"/>
    <w:rsid w:val="00C16EF7"/>
    <w:rsid w:val="00C258AF"/>
    <w:rsid w:val="00C40BAA"/>
    <w:rsid w:val="00C56ADE"/>
    <w:rsid w:val="00C829F1"/>
    <w:rsid w:val="00CB52F5"/>
    <w:rsid w:val="00CC28E4"/>
    <w:rsid w:val="00CC7128"/>
    <w:rsid w:val="00CD7DCD"/>
    <w:rsid w:val="00CE0C3B"/>
    <w:rsid w:val="00CF58B7"/>
    <w:rsid w:val="00D04992"/>
    <w:rsid w:val="00D676AD"/>
    <w:rsid w:val="00D70540"/>
    <w:rsid w:val="00D94815"/>
    <w:rsid w:val="00DE1946"/>
    <w:rsid w:val="00E51E28"/>
    <w:rsid w:val="00E7671E"/>
    <w:rsid w:val="00E778DA"/>
    <w:rsid w:val="00E8094B"/>
    <w:rsid w:val="00E8313A"/>
    <w:rsid w:val="00E8373C"/>
    <w:rsid w:val="00E86EC9"/>
    <w:rsid w:val="00E92FC4"/>
    <w:rsid w:val="00E965C4"/>
    <w:rsid w:val="00E96F3D"/>
    <w:rsid w:val="00E97C86"/>
    <w:rsid w:val="00EA4B4F"/>
    <w:rsid w:val="00EC31A6"/>
    <w:rsid w:val="00EE4E84"/>
    <w:rsid w:val="00EF1A76"/>
    <w:rsid w:val="00EF292C"/>
    <w:rsid w:val="00F158D4"/>
    <w:rsid w:val="00F17F2D"/>
    <w:rsid w:val="00F20C05"/>
    <w:rsid w:val="00F33B53"/>
    <w:rsid w:val="00F60CCE"/>
    <w:rsid w:val="00F90CF7"/>
    <w:rsid w:val="00FA47F7"/>
    <w:rsid w:val="00FA62C4"/>
    <w:rsid w:val="00FA7792"/>
    <w:rsid w:val="00FC507B"/>
    <w:rsid w:val="00FC5A70"/>
    <w:rsid w:val="00FE4A01"/>
    <w:rsid w:val="00FF3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C4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9"/>
    <w:qFormat/>
    <w:rsid w:val="00313B8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13B87"/>
    <w:rPr>
      <w:rFonts w:ascii="Cambria" w:eastAsia="宋体" w:hAnsi="Cambria" w:cs="Times New Roman"/>
      <w:b/>
      <w:bCs/>
      <w:sz w:val="32"/>
      <w:szCs w:val="32"/>
    </w:rPr>
  </w:style>
  <w:style w:type="paragraph" w:customStyle="1" w:styleId="2">
    <w:name w:val="论文标题2"/>
    <w:basedOn w:val="Heading2"/>
    <w:autoRedefine/>
    <w:uiPriority w:val="99"/>
    <w:rsid w:val="00313B87"/>
    <w:rPr>
      <w:rFonts w:ascii="Arial" w:hAnsi="Arial"/>
      <w:sz w:val="30"/>
    </w:rPr>
  </w:style>
  <w:style w:type="paragraph" w:styleId="ListParagraph">
    <w:name w:val="List Paragraph"/>
    <w:basedOn w:val="Normal"/>
    <w:uiPriority w:val="99"/>
    <w:qFormat/>
    <w:rsid w:val="00E965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1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84</TotalTime>
  <Pages>4</Pages>
  <Words>764</Words>
  <Characters>4358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iotlab</cp:lastModifiedBy>
  <cp:revision>10</cp:revision>
  <dcterms:created xsi:type="dcterms:W3CDTF">2017-05-24T08:46:00Z</dcterms:created>
  <dcterms:modified xsi:type="dcterms:W3CDTF">2018-05-25T03:20:00Z</dcterms:modified>
</cp:coreProperties>
</file>