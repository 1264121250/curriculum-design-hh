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D4C" w:rsidRDefault="00D10D4C" w:rsidP="002038AA">
      <w:pPr>
        <w:jc w:val="center"/>
      </w:pPr>
      <w:r w:rsidRPr="00C2078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42.75pt;height:273.75pt;visibility:visible">
            <v:imagedata r:id="rId7" o:title=""/>
          </v:shape>
        </w:pict>
      </w:r>
      <w:bookmarkStart w:id="0" w:name="_GoBack"/>
      <w:bookmarkEnd w:id="0"/>
    </w:p>
    <w:p w:rsidR="00D10D4C" w:rsidRDefault="00D10D4C" w:rsidP="00A67122">
      <w:pPr>
        <w:pStyle w:val="ListParagraph"/>
        <w:ind w:left="360" w:firstLineChars="0" w:firstLine="0"/>
      </w:pPr>
    </w:p>
    <w:p w:rsidR="00D10D4C" w:rsidRDefault="00D10D4C" w:rsidP="009A1EA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二层上创建以及配置</w:t>
      </w:r>
      <w:r>
        <w:t>vlan</w:t>
      </w:r>
    </w:p>
    <w:p w:rsidR="00D10D4C" w:rsidRDefault="00D10D4C" w:rsidP="00EF0519">
      <w:pPr>
        <w:pStyle w:val="ListParagraph"/>
        <w:ind w:left="360" w:firstLine="31680"/>
      </w:pPr>
      <w:r>
        <w:t>Switch(config)#int f0/1</w:t>
      </w:r>
    </w:p>
    <w:p w:rsidR="00D10D4C" w:rsidRDefault="00D10D4C" w:rsidP="00EF0519">
      <w:pPr>
        <w:pStyle w:val="ListParagraph"/>
        <w:ind w:left="360" w:firstLine="31680"/>
      </w:pPr>
      <w:r>
        <w:t>Switch(config-if)#switchport access vlan 2</w:t>
      </w:r>
    </w:p>
    <w:p w:rsidR="00D10D4C" w:rsidRDefault="00D10D4C" w:rsidP="00EF0519">
      <w:pPr>
        <w:pStyle w:val="ListParagraph"/>
        <w:ind w:left="360" w:firstLine="31680"/>
      </w:pPr>
      <w:r>
        <w:t>% Access VLAN does not exist. Creating vlan 2</w:t>
      </w:r>
    </w:p>
    <w:p w:rsidR="00D10D4C" w:rsidRDefault="00D10D4C" w:rsidP="00B46056">
      <w:pPr>
        <w:pStyle w:val="ListParagraph"/>
        <w:numPr>
          <w:ilvl w:val="0"/>
          <w:numId w:val="1"/>
        </w:numPr>
        <w:ind w:firstLineChars="0"/>
      </w:pPr>
      <w:r w:rsidRPr="00515BEB">
        <w:rPr>
          <w:rFonts w:hint="eastAsia"/>
        </w:rPr>
        <w:t>三层上创建</w:t>
      </w:r>
      <w:r>
        <w:rPr>
          <w:rFonts w:hint="eastAsia"/>
        </w:rPr>
        <w:t>以及配置</w:t>
      </w:r>
      <w:r w:rsidRPr="00515BEB">
        <w:t>vlan</w:t>
      </w:r>
    </w:p>
    <w:p w:rsidR="00D10D4C" w:rsidRDefault="00D10D4C" w:rsidP="00B46056">
      <w:r>
        <w:t>Switch(config)#vlan 2</w:t>
      </w:r>
    </w:p>
    <w:p w:rsidR="00D10D4C" w:rsidRDefault="00D10D4C" w:rsidP="00B46056">
      <w:r>
        <w:t>Switch(config-vlan)#name VLAN2</w:t>
      </w:r>
      <w:r>
        <w:tab/>
      </w:r>
    </w:p>
    <w:p w:rsidR="00D10D4C" w:rsidRDefault="00D10D4C" w:rsidP="00B46056">
      <w:r>
        <w:t>Switch(config-vlan)#vlan 3</w:t>
      </w:r>
    </w:p>
    <w:p w:rsidR="00D10D4C" w:rsidRDefault="00D10D4C" w:rsidP="00B46056">
      <w:r>
        <w:t>Switch(config-vlan)#name VLAN3</w:t>
      </w:r>
    </w:p>
    <w:p w:rsidR="00D10D4C" w:rsidRDefault="00D10D4C" w:rsidP="00B46056">
      <w:r>
        <w:t>Switch(config-vlan)#vlan 4</w:t>
      </w:r>
    </w:p>
    <w:p w:rsidR="00D10D4C" w:rsidRDefault="00D10D4C" w:rsidP="00B46056">
      <w:r>
        <w:t>Switch(config-vlan)#name VLAN4</w:t>
      </w:r>
    </w:p>
    <w:p w:rsidR="00D10D4C" w:rsidRDefault="00D10D4C" w:rsidP="00B46056">
      <w:r>
        <w:t>Switch(config-vlan)#vlan 5</w:t>
      </w:r>
    </w:p>
    <w:p w:rsidR="00D10D4C" w:rsidRDefault="00D10D4C" w:rsidP="00B46056">
      <w:r>
        <w:t>Switch(config-vlan)#name VLAN5</w:t>
      </w:r>
    </w:p>
    <w:p w:rsidR="00D10D4C" w:rsidRDefault="00D10D4C" w:rsidP="00B46056">
      <w:r>
        <w:t>Switch(config-vlan)#exit</w:t>
      </w:r>
    </w:p>
    <w:p w:rsidR="00D10D4C" w:rsidRDefault="00D10D4C" w:rsidP="00B46056">
      <w:r>
        <w:t>Switch(config)#int vlan 2</w:t>
      </w:r>
    </w:p>
    <w:p w:rsidR="00D10D4C" w:rsidRDefault="00D10D4C" w:rsidP="00B46056">
      <w:r>
        <w:t>Switch(config-if)#</w:t>
      </w:r>
    </w:p>
    <w:p w:rsidR="00D10D4C" w:rsidRDefault="00D10D4C" w:rsidP="00B46056">
      <w:r>
        <w:t>%LINK-5-CHANGED: Interface Vlan2, changed state to up</w:t>
      </w:r>
    </w:p>
    <w:p w:rsidR="00D10D4C" w:rsidRDefault="00D10D4C" w:rsidP="00B46056"/>
    <w:p w:rsidR="00D10D4C" w:rsidRDefault="00D10D4C" w:rsidP="00B46056">
      <w:r>
        <w:t>%LINEPROTO-5-UPDOWN: Line protocol on Interface Vlan2, changed state to up</w:t>
      </w:r>
    </w:p>
    <w:p w:rsidR="00D10D4C" w:rsidRDefault="00D10D4C" w:rsidP="00B46056"/>
    <w:p w:rsidR="00D10D4C" w:rsidRDefault="00D10D4C" w:rsidP="00B46056">
      <w:r>
        <w:t>Switch(config-if)#ip address 192.168.1.1 255.255.255.0</w:t>
      </w:r>
    </w:p>
    <w:p w:rsidR="00D10D4C" w:rsidRDefault="00D10D4C" w:rsidP="00B46056">
      <w:r>
        <w:t>Switch(config-if)#exit</w:t>
      </w:r>
    </w:p>
    <w:p w:rsidR="00D10D4C" w:rsidRDefault="00D10D4C" w:rsidP="00B46056">
      <w:r>
        <w:t>Switch(config)#int vlan 3</w:t>
      </w:r>
    </w:p>
    <w:p w:rsidR="00D10D4C" w:rsidRDefault="00D10D4C" w:rsidP="00B46056">
      <w:r>
        <w:t>Switch(config-if)#</w:t>
      </w:r>
    </w:p>
    <w:p w:rsidR="00D10D4C" w:rsidRDefault="00D10D4C" w:rsidP="00B46056">
      <w:r>
        <w:t>%LINK-5-CHANGED: Interface Vlan3, changed state to up</w:t>
      </w:r>
    </w:p>
    <w:p w:rsidR="00D10D4C" w:rsidRDefault="00D10D4C" w:rsidP="00B46056"/>
    <w:p w:rsidR="00D10D4C" w:rsidRDefault="00D10D4C" w:rsidP="00B46056">
      <w:r>
        <w:t>%LINEPROTO-5-UPDOWN: Line protocol on Interface Vlan3, changed state to up</w:t>
      </w:r>
    </w:p>
    <w:p w:rsidR="00D10D4C" w:rsidRDefault="00D10D4C" w:rsidP="00B46056"/>
    <w:p w:rsidR="00D10D4C" w:rsidRDefault="00D10D4C" w:rsidP="00B46056">
      <w:r>
        <w:t>Switch(config-if)#ip address 192.168.2.1 255.255.255.0</w:t>
      </w:r>
    </w:p>
    <w:p w:rsidR="00D10D4C" w:rsidRDefault="00D10D4C" w:rsidP="00B46056">
      <w:r>
        <w:t>Switch(config-if)#exit</w:t>
      </w:r>
    </w:p>
    <w:p w:rsidR="00D10D4C" w:rsidRDefault="00D10D4C" w:rsidP="00B46056">
      <w:r>
        <w:t>Switch(config)#int vlan 4</w:t>
      </w:r>
    </w:p>
    <w:p w:rsidR="00D10D4C" w:rsidRDefault="00D10D4C" w:rsidP="00B46056">
      <w:r>
        <w:t>Switch(config-if)#</w:t>
      </w:r>
    </w:p>
    <w:p w:rsidR="00D10D4C" w:rsidRDefault="00D10D4C" w:rsidP="00B46056">
      <w:r>
        <w:t>%LINK-5-CHANGED: Interface Vlan4, changed state to up</w:t>
      </w:r>
    </w:p>
    <w:p w:rsidR="00D10D4C" w:rsidRDefault="00D10D4C" w:rsidP="00B46056"/>
    <w:p w:rsidR="00D10D4C" w:rsidRDefault="00D10D4C" w:rsidP="00B46056">
      <w:r>
        <w:t>%LINEPROTO-5-UPDOWN: Line protocol on Interface Vlan4, changed state to up</w:t>
      </w:r>
    </w:p>
    <w:p w:rsidR="00D10D4C" w:rsidRDefault="00D10D4C" w:rsidP="00B46056"/>
    <w:p w:rsidR="00D10D4C" w:rsidRDefault="00D10D4C" w:rsidP="00B46056">
      <w:r>
        <w:t>Switch(config-if)#ip address 192.168.3.1 255.255.255.0</w:t>
      </w:r>
    </w:p>
    <w:p w:rsidR="00D10D4C" w:rsidRDefault="00D10D4C" w:rsidP="00B46056">
      <w:r>
        <w:t>Switch(config-if)#exit</w:t>
      </w:r>
    </w:p>
    <w:p w:rsidR="00D10D4C" w:rsidRDefault="00D10D4C" w:rsidP="00B46056">
      <w:r>
        <w:t>Switch(config)#int vlan 5</w:t>
      </w:r>
    </w:p>
    <w:p w:rsidR="00D10D4C" w:rsidRDefault="00D10D4C" w:rsidP="00B46056">
      <w:r>
        <w:t>Switch(config-if)#</w:t>
      </w:r>
    </w:p>
    <w:p w:rsidR="00D10D4C" w:rsidRDefault="00D10D4C" w:rsidP="00B46056">
      <w:r>
        <w:t>%LINK-5-CHANGED: Interface Vlan5, changed state to up</w:t>
      </w:r>
    </w:p>
    <w:p w:rsidR="00D10D4C" w:rsidRDefault="00D10D4C" w:rsidP="00B46056"/>
    <w:p w:rsidR="00D10D4C" w:rsidRDefault="00D10D4C" w:rsidP="00B46056">
      <w:r>
        <w:t>%LINEPROTO-5-UPDOWN: Line protocol on Interface Vlan5, changed state to up</w:t>
      </w:r>
    </w:p>
    <w:p w:rsidR="00D10D4C" w:rsidRDefault="00D10D4C" w:rsidP="00B46056"/>
    <w:p w:rsidR="00D10D4C" w:rsidRDefault="00D10D4C" w:rsidP="00B46056">
      <w:r>
        <w:t>Switch(config-if)#ip address 192.168.4.1 255.255.255.0</w:t>
      </w:r>
    </w:p>
    <w:p w:rsidR="00D10D4C" w:rsidRDefault="00D10D4C" w:rsidP="00B46056"/>
    <w:p w:rsidR="00D10D4C" w:rsidRDefault="00D10D4C" w:rsidP="003F477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三层上配置</w:t>
      </w:r>
      <w:r>
        <w:t>trunk</w:t>
      </w:r>
    </w:p>
    <w:p w:rsidR="00D10D4C" w:rsidRDefault="00D10D4C" w:rsidP="00B46056">
      <w:r w:rsidRPr="003F4775">
        <w:t>Switch(config)#int f0/1</w:t>
      </w:r>
    </w:p>
    <w:p w:rsidR="00D10D4C" w:rsidRDefault="00D10D4C" w:rsidP="003F4775">
      <w:r>
        <w:t>Switch(config-if)#switchport trunk encapsulation dot1q</w:t>
      </w:r>
    </w:p>
    <w:p w:rsidR="00D10D4C" w:rsidRDefault="00D10D4C" w:rsidP="003F4775">
      <w:r>
        <w:t>Switch(config-if)#switchport mode trunk</w:t>
      </w:r>
    </w:p>
    <w:p w:rsidR="00D10D4C" w:rsidRDefault="00D10D4C" w:rsidP="003F4775"/>
    <w:p w:rsidR="00D10D4C" w:rsidRDefault="00D10D4C" w:rsidP="003F4775">
      <w:r>
        <w:t>4</w:t>
      </w:r>
      <w:r>
        <w:rPr>
          <w:rFonts w:hint="eastAsia"/>
        </w:rPr>
        <w:t>．二层上配置</w:t>
      </w:r>
      <w:r>
        <w:t>trunk</w:t>
      </w:r>
    </w:p>
    <w:p w:rsidR="00D10D4C" w:rsidRDefault="00D10D4C" w:rsidP="00221F82">
      <w:r>
        <w:t>Switch(config)#int f0/3</w:t>
      </w:r>
    </w:p>
    <w:p w:rsidR="00D10D4C" w:rsidRDefault="00D10D4C" w:rsidP="00221F82">
      <w:r>
        <w:t>Switch(config-if)#switchport mode trunk</w:t>
      </w:r>
    </w:p>
    <w:p w:rsidR="00D10D4C" w:rsidRDefault="00D10D4C" w:rsidP="00221F82"/>
    <w:p w:rsidR="00D10D4C" w:rsidRDefault="00D10D4C" w:rsidP="00D605C5">
      <w:r>
        <w:t>5</w:t>
      </w:r>
      <w:r w:rsidRPr="0043544E">
        <w:rPr>
          <w:rFonts w:hint="eastAsia"/>
        </w:rPr>
        <w:t>．</w:t>
      </w:r>
      <w:r>
        <w:rPr>
          <w:rFonts w:hint="eastAsia"/>
        </w:rPr>
        <w:t>三层上</w:t>
      </w:r>
      <w:r w:rsidRPr="00322AAC">
        <w:rPr>
          <w:rFonts w:hint="eastAsia"/>
        </w:rPr>
        <w:t>设定其它不能访问</w:t>
      </w:r>
      <w:r w:rsidRPr="00322AAC">
        <w:t>PC0</w:t>
      </w:r>
      <w:r w:rsidRPr="00322AAC">
        <w:rPr>
          <w:rFonts w:hint="eastAsia"/>
        </w:rPr>
        <w:t>，</w:t>
      </w:r>
      <w:r w:rsidRPr="00322AAC">
        <w:t>PC0</w:t>
      </w:r>
      <w:r w:rsidRPr="00322AAC">
        <w:rPr>
          <w:rFonts w:hint="eastAsia"/>
        </w:rPr>
        <w:t>可以访问其它</w:t>
      </w:r>
      <w:r>
        <w:rPr>
          <w:rFonts w:hint="eastAsia"/>
        </w:rPr>
        <w:t>（总经理访问其他部门，其他部门不能访问总经理）</w:t>
      </w:r>
    </w:p>
    <w:p w:rsidR="00D10D4C" w:rsidRDefault="00D10D4C" w:rsidP="00AD0A4A">
      <w:r>
        <w:t>Switch(config)#ip access-list extended VLAN2</w:t>
      </w:r>
      <w:r>
        <w:tab/>
      </w:r>
    </w:p>
    <w:p w:rsidR="00D10D4C" w:rsidRDefault="00D10D4C" w:rsidP="00AD0A4A">
      <w:r>
        <w:t xml:space="preserve">Switch(config-ext-nacl)#deny icmp 192.168.1.0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>.255 any echo-reply</w:t>
      </w:r>
    </w:p>
    <w:p w:rsidR="00D10D4C" w:rsidRDefault="00D10D4C" w:rsidP="00AD0A4A">
      <w:r>
        <w:t xml:space="preserve">Switch(config-ext-nacl)#permit icmp 192.168.1.0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>.255 any echo</w:t>
      </w:r>
    </w:p>
    <w:p w:rsidR="00D10D4C" w:rsidRDefault="00D10D4C" w:rsidP="00AD0A4A">
      <w:r>
        <w:t>Switch(config-ext-nacl)#exit</w:t>
      </w:r>
    </w:p>
    <w:p w:rsidR="00D10D4C" w:rsidRDefault="00D10D4C" w:rsidP="00AD0A4A">
      <w:r>
        <w:t>Switch(config)#int vlan 2</w:t>
      </w:r>
    </w:p>
    <w:p w:rsidR="00D10D4C" w:rsidRDefault="00D10D4C" w:rsidP="00AD0A4A">
      <w:r>
        <w:t>Switch(config-if)#ip access-group VLAN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in"/>
        </w:smartTagPr>
        <w:r>
          <w:t>2 in</w:t>
        </w:r>
      </w:smartTag>
    </w:p>
    <w:p w:rsidR="00D10D4C" w:rsidRDefault="00D10D4C" w:rsidP="00AD0A4A">
      <w:r>
        <w:t>Switch(config-if)#exit</w:t>
      </w:r>
    </w:p>
    <w:p w:rsidR="00D10D4C" w:rsidRDefault="00D10D4C" w:rsidP="008769AC">
      <w:r>
        <w:t>6</w:t>
      </w:r>
      <w:r w:rsidRPr="0043544E">
        <w:rPr>
          <w:rFonts w:hint="eastAsia"/>
        </w:rPr>
        <w:t>．</w:t>
      </w:r>
      <w:r>
        <w:rPr>
          <w:rFonts w:hint="eastAsia"/>
        </w:rPr>
        <w:t>三层上设定</w:t>
      </w:r>
      <w:r w:rsidRPr="00322AAC">
        <w:t>PC1</w:t>
      </w:r>
      <w:r w:rsidRPr="00322AAC">
        <w:rPr>
          <w:rFonts w:hint="eastAsia"/>
        </w:rPr>
        <w:t>不被其它访问，但可被</w:t>
      </w:r>
      <w:r w:rsidRPr="00322AAC">
        <w:t>PC0</w:t>
      </w:r>
      <w:r w:rsidRPr="00322AAC">
        <w:rPr>
          <w:rFonts w:hint="eastAsia"/>
        </w:rPr>
        <w:t>访问</w:t>
      </w:r>
      <w:r>
        <w:rPr>
          <w:rFonts w:hint="eastAsia"/>
        </w:rPr>
        <w:t>（财务部不被其他访问，只被总经理访问）</w:t>
      </w:r>
    </w:p>
    <w:p w:rsidR="00D10D4C" w:rsidRDefault="00D10D4C" w:rsidP="00AD0A4A">
      <w:r>
        <w:t>Switch(config)#ip access-list extended VLAN3</w:t>
      </w:r>
    </w:p>
    <w:p w:rsidR="00D10D4C" w:rsidRDefault="00D10D4C" w:rsidP="00FC647A">
      <w:r>
        <w:t xml:space="preserve">Switch(config-ext-nacl)#deny icmp 192.168.2.0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>.255 192.168.3.0 0.0.0.255</w:t>
      </w:r>
    </w:p>
    <w:p w:rsidR="00D10D4C" w:rsidRDefault="00D10D4C" w:rsidP="00FC647A">
      <w:r>
        <w:t xml:space="preserve">Switch(config-ext-nacl)#deny icmp 192.168.2.0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>.255 192.168.4.0 0.0.0.255</w:t>
      </w:r>
    </w:p>
    <w:p w:rsidR="00D10D4C" w:rsidRDefault="00D10D4C" w:rsidP="00FC647A">
      <w:r>
        <w:t>Switch(config-ext-nacl)#permit ip any any</w:t>
      </w:r>
    </w:p>
    <w:p w:rsidR="00D10D4C" w:rsidRDefault="00D10D4C" w:rsidP="00FC647A">
      <w:r>
        <w:t>Switch(config-ext-nacl)#exit</w:t>
      </w:r>
    </w:p>
    <w:p w:rsidR="00D10D4C" w:rsidRDefault="00D10D4C" w:rsidP="00FC647A">
      <w:r>
        <w:t>Switch(config)#int vlan 3</w:t>
      </w:r>
    </w:p>
    <w:p w:rsidR="00D10D4C" w:rsidRDefault="00D10D4C" w:rsidP="00FC647A">
      <w:r>
        <w:t>Switch(config-if)#ip access-group VLAN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in"/>
        </w:smartTagPr>
        <w:r>
          <w:t>3 in</w:t>
        </w:r>
      </w:smartTag>
    </w:p>
    <w:p w:rsidR="00D10D4C" w:rsidRDefault="00D10D4C" w:rsidP="00FC647A">
      <w:r>
        <w:t>Switch(config-if)#exit</w:t>
      </w:r>
    </w:p>
    <w:p w:rsidR="00D10D4C" w:rsidRDefault="00D10D4C" w:rsidP="00FC647A"/>
    <w:p w:rsidR="00D10D4C" w:rsidRPr="00FC647A" w:rsidRDefault="00D10D4C" w:rsidP="00AD0A4A"/>
    <w:sectPr w:rsidR="00D10D4C" w:rsidRPr="00FC647A" w:rsidSect="00C37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D4C" w:rsidRDefault="00D10D4C" w:rsidP="00B46056">
      <w:r>
        <w:separator/>
      </w:r>
    </w:p>
  </w:endnote>
  <w:endnote w:type="continuationSeparator" w:id="0">
    <w:p w:rsidR="00D10D4C" w:rsidRDefault="00D10D4C" w:rsidP="00B46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D4C" w:rsidRDefault="00D10D4C" w:rsidP="00B46056">
      <w:r>
        <w:separator/>
      </w:r>
    </w:p>
  </w:footnote>
  <w:footnote w:type="continuationSeparator" w:id="0">
    <w:p w:rsidR="00D10D4C" w:rsidRDefault="00D10D4C" w:rsidP="00B460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A5817"/>
    <w:multiLevelType w:val="hybridMultilevel"/>
    <w:tmpl w:val="CC765AC0"/>
    <w:lvl w:ilvl="0" w:tplc="EA207E9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3963"/>
    <w:rsid w:val="000111F3"/>
    <w:rsid w:val="000124DD"/>
    <w:rsid w:val="00023574"/>
    <w:rsid w:val="00027E26"/>
    <w:rsid w:val="00031371"/>
    <w:rsid w:val="00033C16"/>
    <w:rsid w:val="000401A4"/>
    <w:rsid w:val="0007538B"/>
    <w:rsid w:val="000B260B"/>
    <w:rsid w:val="000B4564"/>
    <w:rsid w:val="000B6A53"/>
    <w:rsid w:val="000E49E7"/>
    <w:rsid w:val="0011568D"/>
    <w:rsid w:val="00115C54"/>
    <w:rsid w:val="00125B5E"/>
    <w:rsid w:val="00133C8C"/>
    <w:rsid w:val="00160FE4"/>
    <w:rsid w:val="00175D8A"/>
    <w:rsid w:val="00182FAF"/>
    <w:rsid w:val="001B64CF"/>
    <w:rsid w:val="001D5595"/>
    <w:rsid w:val="002038AA"/>
    <w:rsid w:val="00210625"/>
    <w:rsid w:val="00213031"/>
    <w:rsid w:val="00221F82"/>
    <w:rsid w:val="00237A79"/>
    <w:rsid w:val="002454A1"/>
    <w:rsid w:val="002572A0"/>
    <w:rsid w:val="00263B8C"/>
    <w:rsid w:val="002D0317"/>
    <w:rsid w:val="002E3498"/>
    <w:rsid w:val="00313B87"/>
    <w:rsid w:val="00316461"/>
    <w:rsid w:val="00322AAC"/>
    <w:rsid w:val="00334985"/>
    <w:rsid w:val="00341BAD"/>
    <w:rsid w:val="003757F3"/>
    <w:rsid w:val="00396653"/>
    <w:rsid w:val="003B02FE"/>
    <w:rsid w:val="003C069D"/>
    <w:rsid w:val="003C4894"/>
    <w:rsid w:val="003D6A05"/>
    <w:rsid w:val="003E0A6B"/>
    <w:rsid w:val="003F4775"/>
    <w:rsid w:val="004007B9"/>
    <w:rsid w:val="00402B06"/>
    <w:rsid w:val="00405450"/>
    <w:rsid w:val="0042538C"/>
    <w:rsid w:val="00432820"/>
    <w:rsid w:val="0043544E"/>
    <w:rsid w:val="00443E34"/>
    <w:rsid w:val="00450A56"/>
    <w:rsid w:val="00452A45"/>
    <w:rsid w:val="004831F2"/>
    <w:rsid w:val="004D1D45"/>
    <w:rsid w:val="004D5616"/>
    <w:rsid w:val="00515BEB"/>
    <w:rsid w:val="00530724"/>
    <w:rsid w:val="00532B65"/>
    <w:rsid w:val="00546EE4"/>
    <w:rsid w:val="00560F17"/>
    <w:rsid w:val="005669D2"/>
    <w:rsid w:val="005759BC"/>
    <w:rsid w:val="005B3156"/>
    <w:rsid w:val="005E19DB"/>
    <w:rsid w:val="005E1FA9"/>
    <w:rsid w:val="006039DC"/>
    <w:rsid w:val="00610D65"/>
    <w:rsid w:val="0065210F"/>
    <w:rsid w:val="0065587F"/>
    <w:rsid w:val="006571C0"/>
    <w:rsid w:val="00680EB9"/>
    <w:rsid w:val="00680FD6"/>
    <w:rsid w:val="006823A4"/>
    <w:rsid w:val="00684D63"/>
    <w:rsid w:val="0069031F"/>
    <w:rsid w:val="006B78AE"/>
    <w:rsid w:val="006C1929"/>
    <w:rsid w:val="006C22A4"/>
    <w:rsid w:val="006D6208"/>
    <w:rsid w:val="006E0356"/>
    <w:rsid w:val="006F6D08"/>
    <w:rsid w:val="0070153F"/>
    <w:rsid w:val="00703963"/>
    <w:rsid w:val="00717E38"/>
    <w:rsid w:val="007268FE"/>
    <w:rsid w:val="00741D01"/>
    <w:rsid w:val="007677D6"/>
    <w:rsid w:val="00776A66"/>
    <w:rsid w:val="00797D1A"/>
    <w:rsid w:val="007A1E05"/>
    <w:rsid w:val="007B04D3"/>
    <w:rsid w:val="007C0581"/>
    <w:rsid w:val="007D19E7"/>
    <w:rsid w:val="007D50D8"/>
    <w:rsid w:val="007E3F48"/>
    <w:rsid w:val="00806032"/>
    <w:rsid w:val="00810BE7"/>
    <w:rsid w:val="00871A98"/>
    <w:rsid w:val="008769AC"/>
    <w:rsid w:val="008B1BD2"/>
    <w:rsid w:val="008C6EDB"/>
    <w:rsid w:val="008D0165"/>
    <w:rsid w:val="008D16E9"/>
    <w:rsid w:val="00925557"/>
    <w:rsid w:val="009433DF"/>
    <w:rsid w:val="0094741F"/>
    <w:rsid w:val="00955188"/>
    <w:rsid w:val="009748EF"/>
    <w:rsid w:val="00980D38"/>
    <w:rsid w:val="00996354"/>
    <w:rsid w:val="009A1EA5"/>
    <w:rsid w:val="009B2038"/>
    <w:rsid w:val="009E0B49"/>
    <w:rsid w:val="00A01136"/>
    <w:rsid w:val="00A05A24"/>
    <w:rsid w:val="00A16309"/>
    <w:rsid w:val="00A1744E"/>
    <w:rsid w:val="00A24B92"/>
    <w:rsid w:val="00A35827"/>
    <w:rsid w:val="00A35B4A"/>
    <w:rsid w:val="00A442E9"/>
    <w:rsid w:val="00A67122"/>
    <w:rsid w:val="00A83C7E"/>
    <w:rsid w:val="00AB1087"/>
    <w:rsid w:val="00AB4B65"/>
    <w:rsid w:val="00AD0A4A"/>
    <w:rsid w:val="00AD139E"/>
    <w:rsid w:val="00B17D8A"/>
    <w:rsid w:val="00B25B00"/>
    <w:rsid w:val="00B46056"/>
    <w:rsid w:val="00B4756D"/>
    <w:rsid w:val="00B63CA3"/>
    <w:rsid w:val="00B75AC3"/>
    <w:rsid w:val="00B82D69"/>
    <w:rsid w:val="00BA3647"/>
    <w:rsid w:val="00BB6ED8"/>
    <w:rsid w:val="00BD3F89"/>
    <w:rsid w:val="00BE1836"/>
    <w:rsid w:val="00BF2773"/>
    <w:rsid w:val="00C072BC"/>
    <w:rsid w:val="00C20786"/>
    <w:rsid w:val="00C258AF"/>
    <w:rsid w:val="00C376FB"/>
    <w:rsid w:val="00C40BAA"/>
    <w:rsid w:val="00C56ADE"/>
    <w:rsid w:val="00C829F1"/>
    <w:rsid w:val="00CB52F5"/>
    <w:rsid w:val="00CC28E4"/>
    <w:rsid w:val="00CC7128"/>
    <w:rsid w:val="00CE0C3B"/>
    <w:rsid w:val="00CF58B7"/>
    <w:rsid w:val="00D04992"/>
    <w:rsid w:val="00D10D4C"/>
    <w:rsid w:val="00D11333"/>
    <w:rsid w:val="00D605C5"/>
    <w:rsid w:val="00D70540"/>
    <w:rsid w:val="00D943C1"/>
    <w:rsid w:val="00D94815"/>
    <w:rsid w:val="00DE1946"/>
    <w:rsid w:val="00E51E28"/>
    <w:rsid w:val="00E61597"/>
    <w:rsid w:val="00E70E20"/>
    <w:rsid w:val="00E7671E"/>
    <w:rsid w:val="00E8094B"/>
    <w:rsid w:val="00E8313A"/>
    <w:rsid w:val="00E8373C"/>
    <w:rsid w:val="00E86EC9"/>
    <w:rsid w:val="00E92FC4"/>
    <w:rsid w:val="00E96F3D"/>
    <w:rsid w:val="00E97C86"/>
    <w:rsid w:val="00EA4B4F"/>
    <w:rsid w:val="00EE4E84"/>
    <w:rsid w:val="00EF0519"/>
    <w:rsid w:val="00EF1A76"/>
    <w:rsid w:val="00EF292C"/>
    <w:rsid w:val="00F158D4"/>
    <w:rsid w:val="00F17F2D"/>
    <w:rsid w:val="00F33B53"/>
    <w:rsid w:val="00F60CCE"/>
    <w:rsid w:val="00FA47F7"/>
    <w:rsid w:val="00FA62C4"/>
    <w:rsid w:val="00FC507B"/>
    <w:rsid w:val="00FC5A70"/>
    <w:rsid w:val="00FC647A"/>
    <w:rsid w:val="00FE4A01"/>
    <w:rsid w:val="00FF3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FB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313B8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13B87"/>
    <w:rPr>
      <w:rFonts w:ascii="Cambria" w:eastAsia="宋体" w:hAnsi="Cambria" w:cs="Times New Roman"/>
      <w:b/>
      <w:bCs/>
      <w:sz w:val="32"/>
      <w:szCs w:val="32"/>
    </w:rPr>
  </w:style>
  <w:style w:type="paragraph" w:customStyle="1" w:styleId="2">
    <w:name w:val="论文标题2"/>
    <w:basedOn w:val="Heading2"/>
    <w:autoRedefine/>
    <w:uiPriority w:val="99"/>
    <w:rsid w:val="00313B87"/>
    <w:rPr>
      <w:rFonts w:ascii="Arial" w:hAnsi="Arial"/>
      <w:sz w:val="30"/>
    </w:rPr>
  </w:style>
  <w:style w:type="paragraph" w:styleId="Header">
    <w:name w:val="header"/>
    <w:basedOn w:val="Normal"/>
    <w:link w:val="HeaderChar"/>
    <w:uiPriority w:val="99"/>
    <w:rsid w:val="00B46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4605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46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46056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9A1E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</TotalTime>
  <Pages>3</Pages>
  <Words>353</Words>
  <Characters>2013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iotlab</cp:lastModifiedBy>
  <cp:revision>23</cp:revision>
  <dcterms:created xsi:type="dcterms:W3CDTF">2017-04-17T12:10:00Z</dcterms:created>
  <dcterms:modified xsi:type="dcterms:W3CDTF">2018-04-27T02:37:00Z</dcterms:modified>
</cp:coreProperties>
</file>